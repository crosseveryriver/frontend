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AE" w:rsidRPr="0044090A" w:rsidRDefault="00A41AAE" w:rsidP="00966C87">
      <w:pPr>
        <w:widowControl/>
        <w:spacing w:line="360" w:lineRule="auto"/>
        <w:jc w:val="center"/>
        <w:rPr>
          <w:rFonts w:ascii="黑体" w:eastAsia="黑体"/>
          <w:sz w:val="28"/>
          <w:szCs w:val="28"/>
        </w:rPr>
      </w:pPr>
      <w:r w:rsidRPr="0044090A">
        <w:rPr>
          <w:rFonts w:ascii="黑体" w:eastAsia="黑体" w:hint="eastAsia"/>
          <w:sz w:val="28"/>
          <w:szCs w:val="28"/>
        </w:rPr>
        <w:t>南京大学软件学院学生实习（阶段）总结报告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63"/>
        <w:gridCol w:w="475"/>
        <w:gridCol w:w="695"/>
        <w:gridCol w:w="708"/>
        <w:gridCol w:w="7"/>
        <w:gridCol w:w="1309"/>
        <w:gridCol w:w="246"/>
        <w:gridCol w:w="422"/>
        <w:gridCol w:w="860"/>
        <w:gridCol w:w="602"/>
        <w:gridCol w:w="240"/>
        <w:gridCol w:w="425"/>
        <w:gridCol w:w="284"/>
        <w:gridCol w:w="1419"/>
      </w:tblGrid>
      <w:tr w:rsidR="00A41AAE" w:rsidRPr="007147C4" w:rsidTr="007147C4">
        <w:tc>
          <w:tcPr>
            <w:tcW w:w="1063" w:type="dxa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姓名</w:t>
            </w:r>
          </w:p>
        </w:tc>
        <w:tc>
          <w:tcPr>
            <w:tcW w:w="1170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708" w:type="dxa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学号</w:t>
            </w:r>
          </w:p>
        </w:tc>
        <w:tc>
          <w:tcPr>
            <w:tcW w:w="1316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668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手机</w:t>
            </w:r>
          </w:p>
        </w:tc>
        <w:tc>
          <w:tcPr>
            <w:tcW w:w="1462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665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邮件</w:t>
            </w:r>
          </w:p>
        </w:tc>
        <w:tc>
          <w:tcPr>
            <w:tcW w:w="1703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</w:tr>
      <w:tr w:rsidR="00A41AAE" w:rsidRPr="007147C4" w:rsidTr="007147C4">
        <w:tc>
          <w:tcPr>
            <w:tcW w:w="1538" w:type="dxa"/>
            <w:gridSpan w:val="2"/>
            <w:tcBorders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实习单位名称</w:t>
            </w:r>
          </w:p>
        </w:tc>
        <w:tc>
          <w:tcPr>
            <w:tcW w:w="2719" w:type="dxa"/>
            <w:gridSpan w:val="4"/>
            <w:tcBorders>
              <w:lef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1528" w:type="dxa"/>
            <w:gridSpan w:val="3"/>
            <w:tcBorders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所在实习部门</w:t>
            </w:r>
          </w:p>
        </w:tc>
        <w:tc>
          <w:tcPr>
            <w:tcW w:w="2970" w:type="dxa"/>
            <w:gridSpan w:val="5"/>
            <w:tcBorders>
              <w:lef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</w:tr>
      <w:tr w:rsidR="00A41AAE" w:rsidRPr="007147C4" w:rsidTr="007147C4">
        <w:tc>
          <w:tcPr>
            <w:tcW w:w="1538" w:type="dxa"/>
            <w:gridSpan w:val="2"/>
            <w:tcBorders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实习主管部门</w:t>
            </w:r>
          </w:p>
        </w:tc>
        <w:tc>
          <w:tcPr>
            <w:tcW w:w="2719" w:type="dxa"/>
            <w:gridSpan w:val="4"/>
            <w:tcBorders>
              <w:lef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1528" w:type="dxa"/>
            <w:gridSpan w:val="3"/>
            <w:tcBorders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实习主管姓名</w:t>
            </w:r>
          </w:p>
        </w:tc>
        <w:tc>
          <w:tcPr>
            <w:tcW w:w="842" w:type="dxa"/>
            <w:gridSpan w:val="2"/>
            <w:tcBorders>
              <w:lef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709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电话</w:t>
            </w:r>
          </w:p>
        </w:tc>
        <w:tc>
          <w:tcPr>
            <w:tcW w:w="1419" w:type="dxa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</w:tr>
      <w:tr w:rsidR="00A41AAE" w:rsidRPr="007147C4" w:rsidTr="007147C4">
        <w:tc>
          <w:tcPr>
            <w:tcW w:w="1538" w:type="dxa"/>
            <w:gridSpan w:val="2"/>
            <w:tcBorders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企业导师姓名</w:t>
            </w:r>
          </w:p>
        </w:tc>
        <w:tc>
          <w:tcPr>
            <w:tcW w:w="140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1316" w:type="dxa"/>
            <w:gridSpan w:val="2"/>
            <w:tcBorders>
              <w:lef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职称</w:t>
            </w:r>
            <w:r w:rsidRPr="007147C4">
              <w:rPr>
                <w:szCs w:val="21"/>
              </w:rPr>
              <w:t>/</w:t>
            </w:r>
            <w:r w:rsidRPr="007147C4">
              <w:rPr>
                <w:rFonts w:hint="eastAsia"/>
                <w:szCs w:val="21"/>
              </w:rPr>
              <w:t>职务</w:t>
            </w:r>
          </w:p>
        </w:tc>
        <w:tc>
          <w:tcPr>
            <w:tcW w:w="1528" w:type="dxa"/>
            <w:gridSpan w:val="3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842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709" w:type="dxa"/>
            <w:gridSpan w:val="2"/>
            <w:tcBorders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电话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</w:tr>
      <w:tr w:rsidR="00A41AAE" w:rsidRPr="007147C4" w:rsidTr="007147C4">
        <w:tc>
          <w:tcPr>
            <w:tcW w:w="1538" w:type="dxa"/>
            <w:gridSpan w:val="2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实习开始时间</w:t>
            </w:r>
          </w:p>
        </w:tc>
        <w:tc>
          <w:tcPr>
            <w:tcW w:w="1410" w:type="dxa"/>
            <w:gridSpan w:val="3"/>
            <w:tcBorders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15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jc w:val="center"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实习结束时间</w:t>
            </w:r>
          </w:p>
        </w:tc>
        <w:tc>
          <w:tcPr>
            <w:tcW w:w="128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  <w:tc>
          <w:tcPr>
            <w:tcW w:w="155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A41AAE" w:rsidRPr="007147C4" w:rsidRDefault="00A41AAE" w:rsidP="007147C4">
            <w:pPr>
              <w:widowControl/>
              <w:jc w:val="center"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报告时间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</w:tr>
      <w:tr w:rsidR="00A41AAE" w:rsidRPr="007147C4" w:rsidTr="007147C4">
        <w:tc>
          <w:tcPr>
            <w:tcW w:w="8755" w:type="dxa"/>
            <w:gridSpan w:val="14"/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当前主要从事工作（包括参加的项目、工作内容、所涉及的技术领域、所使用的语言与工具、当前进展描述等，不少于</w:t>
            </w:r>
            <w:r w:rsidRPr="007147C4">
              <w:rPr>
                <w:szCs w:val="21"/>
              </w:rPr>
              <w:t>500</w:t>
            </w:r>
            <w:r w:rsidRPr="007147C4">
              <w:rPr>
                <w:rFonts w:hint="eastAsia"/>
                <w:szCs w:val="21"/>
              </w:rPr>
              <w:t>字，可加附页）：</w:t>
            </w: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</w:tr>
      <w:tr w:rsidR="00A41AAE" w:rsidRPr="007147C4" w:rsidTr="007147C4">
        <w:trPr>
          <w:trHeight w:val="2679"/>
        </w:trPr>
        <w:tc>
          <w:tcPr>
            <w:tcW w:w="8755" w:type="dxa"/>
            <w:gridSpan w:val="14"/>
            <w:tcBorders>
              <w:bottom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主要成果与体会（包括但不仅限于取得的成果、对实习的认识、个人能力与素质提高、论文准备撰写的方向与内容、论文素材收集与论文准备情况等，不少于</w:t>
            </w:r>
            <w:r w:rsidRPr="007147C4">
              <w:rPr>
                <w:szCs w:val="21"/>
              </w:rPr>
              <w:t>300</w:t>
            </w:r>
            <w:r w:rsidRPr="007147C4">
              <w:rPr>
                <w:rFonts w:hint="eastAsia"/>
                <w:szCs w:val="21"/>
              </w:rPr>
              <w:t>字，可加附页）：</w:t>
            </w: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</w:tc>
      </w:tr>
      <w:tr w:rsidR="00A41AAE" w:rsidRPr="007147C4" w:rsidTr="007147C4">
        <w:trPr>
          <w:trHeight w:val="1991"/>
        </w:trPr>
        <w:tc>
          <w:tcPr>
            <w:tcW w:w="8755" w:type="dxa"/>
            <w:gridSpan w:val="14"/>
            <w:tcBorders>
              <w:top w:val="single" w:sz="4" w:space="0" w:color="auto"/>
            </w:tcBorders>
          </w:tcPr>
          <w:p w:rsidR="00A41AAE" w:rsidRPr="007147C4" w:rsidRDefault="00A41AAE" w:rsidP="007147C4">
            <w:pPr>
              <w:widowControl/>
              <w:rPr>
                <w:szCs w:val="21"/>
              </w:rPr>
            </w:pPr>
            <w:r w:rsidRPr="007147C4">
              <w:rPr>
                <w:rFonts w:hint="eastAsia"/>
                <w:szCs w:val="21"/>
              </w:rPr>
              <w:t>存在的问题和后续工作描述（不少于</w:t>
            </w:r>
            <w:r w:rsidRPr="007147C4">
              <w:rPr>
                <w:szCs w:val="21"/>
              </w:rPr>
              <w:t>300</w:t>
            </w:r>
            <w:r w:rsidRPr="007147C4">
              <w:rPr>
                <w:rFonts w:hint="eastAsia"/>
                <w:szCs w:val="21"/>
              </w:rPr>
              <w:t>字，可加附页）：</w:t>
            </w: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7147C4">
            <w:pPr>
              <w:widowControl/>
              <w:rPr>
                <w:szCs w:val="21"/>
              </w:rPr>
            </w:pPr>
          </w:p>
          <w:p w:rsidR="00A41AAE" w:rsidRPr="007147C4" w:rsidRDefault="00A41AAE" w:rsidP="00856756">
            <w:pPr>
              <w:rPr>
                <w:szCs w:val="21"/>
              </w:rPr>
            </w:pPr>
          </w:p>
        </w:tc>
      </w:tr>
    </w:tbl>
    <w:p w:rsidR="00A41AAE" w:rsidRPr="00966C87" w:rsidRDefault="00A41AAE" w:rsidP="00966C87"/>
    <w:sectPr w:rsidR="00A41AAE" w:rsidRPr="00966C87" w:rsidSect="00773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AAE" w:rsidRDefault="00A41AAE" w:rsidP="004B7D40">
      <w:r>
        <w:separator/>
      </w:r>
    </w:p>
  </w:endnote>
  <w:endnote w:type="continuationSeparator" w:id="1">
    <w:p w:rsidR="00A41AAE" w:rsidRDefault="00A41AAE" w:rsidP="004B7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AAE" w:rsidRDefault="00A41AAE" w:rsidP="004B7D40">
      <w:r>
        <w:separator/>
      </w:r>
    </w:p>
  </w:footnote>
  <w:footnote w:type="continuationSeparator" w:id="1">
    <w:p w:rsidR="00A41AAE" w:rsidRDefault="00A41AAE" w:rsidP="004B7D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6C87"/>
    <w:rsid w:val="00233D76"/>
    <w:rsid w:val="0044090A"/>
    <w:rsid w:val="004B7D40"/>
    <w:rsid w:val="00664C66"/>
    <w:rsid w:val="007147C4"/>
    <w:rsid w:val="007735A5"/>
    <w:rsid w:val="00856756"/>
    <w:rsid w:val="00966C87"/>
    <w:rsid w:val="00A41AAE"/>
    <w:rsid w:val="00A778EF"/>
    <w:rsid w:val="00D34E2E"/>
    <w:rsid w:val="00DD3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C8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66C87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4B7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B7D4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B7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B7D4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2</Pages>
  <Words>55</Words>
  <Characters>317</Characters>
  <Application>Microsoft Office Outlook</Application>
  <DocSecurity>0</DocSecurity>
  <Lines>0</Lines>
  <Paragraphs>0</Paragraphs>
  <ScaleCrop>false</ScaleCrop>
  <Company>WwW.YlmF.CoM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WJQ</dc:creator>
  <cp:keywords/>
  <dc:description/>
  <cp:lastModifiedBy>雨林木风</cp:lastModifiedBy>
  <cp:revision>3</cp:revision>
  <cp:lastPrinted>2010-07-21T01:52:00Z</cp:lastPrinted>
  <dcterms:created xsi:type="dcterms:W3CDTF">2010-07-21T01:42:00Z</dcterms:created>
  <dcterms:modified xsi:type="dcterms:W3CDTF">2010-07-26T03:47:00Z</dcterms:modified>
</cp:coreProperties>
</file>